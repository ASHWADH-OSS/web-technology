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color w:val="2E5395"/>
        </w:rPr>
      </w:pPr>
      <w:bookmarkStart w:id="0" w:name="LAB EXPERIMENT : 04"/>
      <w:bookmarkEnd w:id="0"/>
      <w:r>
        <w:rPr>
          <w:color w:val="2E5395"/>
        </w:rPr>
        <w:t>ASHWADH A</w:t>
      </w:r>
    </w:p>
    <w:p>
      <w:pPr>
        <w:pStyle w:val="15"/>
        <w:rPr>
          <w:color w:val="2E5395"/>
        </w:rPr>
      </w:pPr>
      <w:r>
        <w:rPr>
          <w:color w:val="2E5395"/>
        </w:rPr>
        <w:t>231501022</w:t>
      </w:r>
    </w:p>
    <w:p>
      <w:pPr>
        <w:pStyle w:val="15"/>
        <w:rPr>
          <w:color w:val="2E5395"/>
        </w:rPr>
      </w:pPr>
      <w:r>
        <w:rPr>
          <w:color w:val="2E5395"/>
        </w:rPr>
        <w:t>AIML 'A'</w:t>
      </w:r>
    </w:p>
    <w:p>
      <w:pPr>
        <w:pStyle w:val="15"/>
        <w:rPr>
          <w:color w:val="2E5395"/>
        </w:rPr>
      </w:pPr>
    </w:p>
    <w:p>
      <w:pPr>
        <w:pStyle w:val="15"/>
        <w:ind w:left="0" w:firstLine="0"/>
        <w:rPr>
          <w:color w:val="2E5395"/>
        </w:rPr>
      </w:pPr>
    </w:p>
    <w:p>
      <w:pPr>
        <w:pStyle w:val="15"/>
        <w:ind w:left="0" w:firstLine="0"/>
      </w:pPr>
      <w:bookmarkStart w:id="1" w:name="_GoBack"/>
      <w:bookmarkEnd w:id="1"/>
      <w:r>
        <w:rPr>
          <w:color w:val="2E5395"/>
        </w:rPr>
        <w:t>LAB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EXPERIMENT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: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5"/>
        </w:rPr>
        <w:t>04</w:t>
      </w:r>
    </w:p>
    <w:p>
      <w:pPr>
        <w:pStyle w:val="15"/>
        <w:spacing w:before="400" w:line="259" w:lineRule="auto"/>
      </w:pPr>
      <w:bookmarkStart w:id="2" w:name="Create a web form that accepts a user&amp;#3"/>
      <w:bookmarkEnd w:id="2"/>
      <w:r>
        <w:rPr>
          <w:color w:val="2E5395"/>
        </w:rPr>
        <w:t>Create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web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form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accepts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user&amp;#39;s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 age. Write a Servlet to process the form data and</w:t>
      </w:r>
    </w:p>
    <w:p>
      <w:pPr>
        <w:pStyle w:val="15"/>
        <w:spacing w:before="362" w:line="437" w:lineRule="auto"/>
        <w:ind w:right="3528"/>
      </w:pPr>
      <w:bookmarkStart w:id="3" w:name="display it back on the browser."/>
      <w:bookmarkEnd w:id="3"/>
      <w:r>
        <w:rPr>
          <w:color w:val="2E5395"/>
        </w:rPr>
        <w:t>display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back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on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browser. </w:t>
      </w:r>
      <w:bookmarkStart w:id="4" w:name="AIM:"/>
      <w:bookmarkEnd w:id="4"/>
      <w:r>
        <w:rPr>
          <w:color w:val="2E5395"/>
          <w:spacing w:val="-4"/>
        </w:rPr>
        <w:t>AIM:</w:t>
      </w:r>
    </w:p>
    <w:p>
      <w:pPr>
        <w:pStyle w:val="15"/>
        <w:spacing w:line="259" w:lineRule="auto"/>
      </w:pPr>
      <w:bookmarkStart w:id="5" w:name="To build a simple web application with a"/>
      <w:bookmarkEnd w:id="5"/>
      <w:r>
        <w:rPr>
          <w:color w:val="2E5395"/>
        </w:rPr>
        <w:t>To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build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simple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web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application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with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HTML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form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to collect user data (name and age) and process this data using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Servlet,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then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display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results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back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the </w:t>
      </w:r>
      <w:r>
        <w:rPr>
          <w:color w:val="2E5395"/>
          <w:spacing w:val="-2"/>
        </w:rPr>
        <w:t>user.</w:t>
      </w:r>
    </w:p>
    <w:p>
      <w:pPr>
        <w:pStyle w:val="15"/>
        <w:spacing w:before="358"/>
      </w:pPr>
      <w:bookmarkStart w:id="6" w:name="Algorithm:"/>
      <w:bookmarkEnd w:id="6"/>
      <w:r>
        <w:rPr>
          <w:color w:val="2E5395"/>
          <w:spacing w:val="-2"/>
        </w:rPr>
        <w:t>Algorithm: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95" w:after="0" w:line="240" w:lineRule="auto"/>
        <w:ind w:left="741" w:right="0" w:hanging="358"/>
        <w:jc w:val="left"/>
        <w:rPr>
          <w:sz w:val="40"/>
        </w:rPr>
      </w:pPr>
      <w:bookmarkStart w:id="7" w:name="1. Start"/>
      <w:bookmarkEnd w:id="7"/>
      <w:r>
        <w:rPr>
          <w:color w:val="2E5395"/>
          <w:spacing w:val="-2"/>
          <w:sz w:val="40"/>
        </w:rPr>
        <w:t>Start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400" w:after="0" w:line="240" w:lineRule="auto"/>
        <w:ind w:left="741" w:right="0" w:hanging="358"/>
        <w:jc w:val="left"/>
        <w:rPr>
          <w:sz w:val="40"/>
        </w:rPr>
      </w:pPr>
      <w:bookmarkStart w:id="8" w:name="2. Create HTML Form:"/>
      <w:bookmarkEnd w:id="8"/>
      <w:r>
        <w:rPr>
          <w:color w:val="2E5395"/>
          <w:spacing w:val="-4"/>
          <w:sz w:val="40"/>
        </w:rPr>
        <w:t>Create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pacing w:val="-4"/>
          <w:sz w:val="40"/>
        </w:rPr>
        <w:t>HTML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4"/>
          <w:sz w:val="40"/>
        </w:rPr>
        <w:t>Form: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0" w:after="0" w:line="257" w:lineRule="auto"/>
        <w:ind w:left="1464" w:right="97" w:hanging="360"/>
        <w:jc w:val="left"/>
        <w:rPr>
          <w:sz w:val="40"/>
        </w:rPr>
      </w:pPr>
      <w:bookmarkStart w:id="9" w:name="o Create an HTML page (index.html) conta"/>
      <w:bookmarkEnd w:id="9"/>
      <w:r>
        <w:rPr>
          <w:color w:val="2E5395"/>
          <w:sz w:val="40"/>
        </w:rPr>
        <w:t>Create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an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HTML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page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(index.html)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containing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a form with input fields for name and age.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71" w:after="0" w:line="240" w:lineRule="auto"/>
        <w:ind w:left="741" w:right="0" w:hanging="358"/>
        <w:jc w:val="left"/>
        <w:rPr>
          <w:sz w:val="40"/>
        </w:rPr>
      </w:pPr>
      <w:bookmarkStart w:id="10" w:name="3. Submit Form:"/>
      <w:bookmarkEnd w:id="10"/>
      <w:r>
        <w:rPr>
          <w:color w:val="2E5395"/>
          <w:spacing w:val="-4"/>
          <w:sz w:val="40"/>
        </w:rPr>
        <w:t>Submit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pacing w:val="-4"/>
          <w:sz w:val="40"/>
        </w:rPr>
        <w:t>Form: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395" w:after="0" w:line="257" w:lineRule="auto"/>
        <w:ind w:left="1464" w:right="473" w:hanging="360"/>
        <w:jc w:val="left"/>
        <w:rPr>
          <w:sz w:val="40"/>
        </w:rPr>
      </w:pPr>
      <w:bookmarkStart w:id="11" w:name="o The user submits the form data via the"/>
      <w:bookmarkEnd w:id="11"/>
      <w:r>
        <w:rPr>
          <w:color w:val="2E5395"/>
          <w:sz w:val="40"/>
        </w:rPr>
        <w:t>The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user</w:t>
      </w:r>
      <w:r>
        <w:rPr>
          <w:color w:val="2E5395"/>
          <w:spacing w:val="-6"/>
          <w:sz w:val="40"/>
        </w:rPr>
        <w:t xml:space="preserve"> </w:t>
      </w:r>
      <w:r>
        <w:rPr>
          <w:color w:val="2E5395"/>
          <w:sz w:val="40"/>
        </w:rPr>
        <w:t>submits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data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via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3"/>
          <w:sz w:val="40"/>
        </w:rPr>
        <w:t xml:space="preserve"> </w:t>
      </w:r>
      <w:r>
        <w:rPr>
          <w:color w:val="2E5395"/>
          <w:sz w:val="40"/>
        </w:rPr>
        <w:t>HTTP POST method to the server.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72" w:after="0" w:line="240" w:lineRule="auto"/>
        <w:ind w:left="741" w:right="0" w:hanging="358"/>
        <w:jc w:val="left"/>
        <w:rPr>
          <w:sz w:val="40"/>
        </w:rPr>
      </w:pPr>
      <w:bookmarkStart w:id="12" w:name="4. Servlet Processing:"/>
      <w:bookmarkEnd w:id="12"/>
      <w:r>
        <w:rPr>
          <w:color w:val="2E5395"/>
          <w:spacing w:val="-2"/>
          <w:sz w:val="40"/>
        </w:rPr>
        <w:t>Servlet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pacing w:val="-2"/>
          <w:sz w:val="40"/>
        </w:rPr>
        <w:t>Processing:</w:t>
      </w:r>
    </w:p>
    <w:p>
      <w:pPr>
        <w:pStyle w:val="16"/>
        <w:spacing w:after="0" w:line="240" w:lineRule="auto"/>
        <w:jc w:val="left"/>
        <w:rPr>
          <w:sz w:val="40"/>
        </w:rPr>
        <w:sectPr>
          <w:type w:val="continuous"/>
          <w:pgSz w:w="11910" w:h="16840"/>
          <w:pgMar w:top="1780" w:right="1417" w:bottom="280" w:left="1417" w:header="0" w:footer="0" w:gutter="0"/>
          <w:docGrid w:linePitch="312" w:charSpace="0"/>
        </w:sectPr>
      </w:pPr>
    </w:p>
    <w:p>
      <w:pPr>
        <w:pStyle w:val="16"/>
        <w:numPr>
          <w:ilvl w:val="1"/>
          <w:numId w:val="1"/>
        </w:numPr>
        <w:tabs>
          <w:tab w:val="left" w:pos="1464"/>
        </w:tabs>
        <w:spacing w:before="5" w:after="0" w:line="259" w:lineRule="auto"/>
        <w:ind w:left="1464" w:right="1541" w:hanging="360"/>
        <w:jc w:val="left"/>
        <w:rPr>
          <w:sz w:val="40"/>
        </w:rPr>
      </w:pPr>
      <w:bookmarkStart w:id="13" w:name="o The server receives the request at the"/>
      <w:bookmarkEnd w:id="13"/>
      <w:r>
        <w:rPr>
          <w:color w:val="2E5395"/>
          <w:sz w:val="40"/>
        </w:rPr>
        <w:t>The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server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receives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request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at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the specified URL pattern (in this case,</w:t>
      </w:r>
    </w:p>
    <w:p>
      <w:pPr>
        <w:pStyle w:val="15"/>
        <w:spacing w:line="485" w:lineRule="exact"/>
        <w:ind w:left="1464"/>
      </w:pPr>
      <w:r>
        <w:rPr>
          <w:color w:val="2E5395"/>
          <w:spacing w:val="-2"/>
        </w:rPr>
        <w:t>/processData).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0" w:after="0" w:line="257" w:lineRule="auto"/>
        <w:ind w:left="1464" w:right="1307" w:hanging="360"/>
        <w:jc w:val="left"/>
        <w:rPr>
          <w:sz w:val="40"/>
        </w:rPr>
      </w:pPr>
      <w:bookmarkStart w:id="14" w:name="o The Servlet (UserServlet) is triggered"/>
      <w:bookmarkEnd w:id="14"/>
      <w:r>
        <w:rPr>
          <w:color w:val="2E5395"/>
          <w:sz w:val="40"/>
        </w:rPr>
        <w:t>The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(UserServlet)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is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triggered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to process the request.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71" w:after="0" w:line="240" w:lineRule="auto"/>
        <w:ind w:left="741" w:right="0" w:hanging="358"/>
        <w:jc w:val="left"/>
        <w:rPr>
          <w:sz w:val="40"/>
        </w:rPr>
      </w:pPr>
      <w:bookmarkStart w:id="15" w:name="5. Retrieve Form Data:"/>
      <w:bookmarkEnd w:id="15"/>
      <w:r>
        <w:rPr>
          <w:color w:val="2E5395"/>
          <w:spacing w:val="-4"/>
          <w:sz w:val="40"/>
        </w:rPr>
        <w:t>Retrieve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4"/>
          <w:sz w:val="40"/>
        </w:rPr>
        <w:t>Form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4"/>
          <w:sz w:val="40"/>
        </w:rPr>
        <w:t>Data: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396" w:after="0" w:line="259" w:lineRule="auto"/>
        <w:ind w:left="1464" w:right="1358" w:hanging="360"/>
        <w:jc w:val="left"/>
        <w:rPr>
          <w:sz w:val="40"/>
        </w:rPr>
      </w:pPr>
      <w:bookmarkStart w:id="16" w:name="o The servlet fetches the form data usin"/>
      <w:bookmarkEnd w:id="16"/>
      <w:r>
        <w:rPr>
          <w:color w:val="2E5395"/>
          <w:sz w:val="40"/>
        </w:rPr>
        <w:t>The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fetches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data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using request.getParameter("name") and</w:t>
      </w:r>
    </w:p>
    <w:p>
      <w:pPr>
        <w:pStyle w:val="15"/>
        <w:spacing w:line="485" w:lineRule="exact"/>
        <w:ind w:left="1464"/>
      </w:pPr>
      <w:r>
        <w:rPr>
          <w:color w:val="2E5395"/>
          <w:spacing w:val="-2"/>
        </w:rPr>
        <w:t>request.getParameter("age").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404" w:after="0" w:line="240" w:lineRule="auto"/>
        <w:ind w:left="741" w:right="0" w:hanging="358"/>
        <w:jc w:val="left"/>
        <w:rPr>
          <w:sz w:val="40"/>
        </w:rPr>
      </w:pPr>
      <w:bookmarkStart w:id="17" w:name="6. Generate Response:"/>
      <w:bookmarkEnd w:id="17"/>
      <w:r>
        <w:rPr>
          <w:color w:val="2E5395"/>
          <w:spacing w:val="-5"/>
          <w:sz w:val="40"/>
        </w:rPr>
        <w:t>Generate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pacing w:val="-2"/>
          <w:sz w:val="40"/>
        </w:rPr>
        <w:t>Response: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395" w:after="0" w:line="262" w:lineRule="auto"/>
        <w:ind w:left="1464" w:right="185" w:hanging="360"/>
        <w:jc w:val="left"/>
        <w:rPr>
          <w:sz w:val="40"/>
        </w:rPr>
      </w:pPr>
      <w:bookmarkStart w:id="18" w:name="o The Servlet constructs an HTML respons"/>
      <w:bookmarkEnd w:id="18"/>
      <w:r>
        <w:rPr>
          <w:color w:val="2E5395"/>
          <w:sz w:val="40"/>
        </w:rPr>
        <w:t>The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constructs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an</w:t>
      </w:r>
      <w:r>
        <w:rPr>
          <w:color w:val="2E5395"/>
          <w:spacing w:val="-6"/>
          <w:sz w:val="40"/>
        </w:rPr>
        <w:t xml:space="preserve"> </w:t>
      </w:r>
      <w:r>
        <w:rPr>
          <w:color w:val="2E5395"/>
          <w:sz w:val="40"/>
        </w:rPr>
        <w:t>HTML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response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with the name and age, displaying them on the</w:t>
      </w:r>
    </w:p>
    <w:p>
      <w:pPr>
        <w:pStyle w:val="15"/>
        <w:spacing w:line="475" w:lineRule="exact"/>
        <w:ind w:left="1464"/>
      </w:pPr>
      <w:r>
        <w:rPr>
          <w:color w:val="2E5395"/>
          <w:spacing w:val="-2"/>
        </w:rPr>
        <w:t>browser.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405" w:after="0" w:line="240" w:lineRule="auto"/>
        <w:ind w:left="741" w:right="0" w:hanging="358"/>
        <w:jc w:val="left"/>
        <w:rPr>
          <w:sz w:val="40"/>
        </w:rPr>
      </w:pPr>
      <w:bookmarkStart w:id="19" w:name="7. Display Results:"/>
      <w:bookmarkEnd w:id="19"/>
      <w:r>
        <w:rPr>
          <w:color w:val="2E5395"/>
          <w:spacing w:val="-4"/>
          <w:sz w:val="40"/>
        </w:rPr>
        <w:t>Display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pacing w:val="-2"/>
          <w:sz w:val="40"/>
        </w:rPr>
        <w:t>Results: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0" w:after="0" w:line="257" w:lineRule="auto"/>
        <w:ind w:left="1464" w:right="118" w:hanging="360"/>
        <w:jc w:val="left"/>
        <w:rPr>
          <w:sz w:val="40"/>
        </w:rPr>
      </w:pPr>
      <w:bookmarkStart w:id="20" w:name="o The user sees their name and age displ"/>
      <w:bookmarkEnd w:id="20"/>
      <w:r>
        <w:rPr>
          <w:color w:val="2E5395"/>
          <w:sz w:val="40"/>
        </w:rPr>
        <w:t>The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user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sees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their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name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4"/>
          <w:sz w:val="40"/>
        </w:rPr>
        <w:t xml:space="preserve"> </w:t>
      </w:r>
      <w:r>
        <w:rPr>
          <w:color w:val="2E5395"/>
          <w:sz w:val="40"/>
        </w:rPr>
        <w:t>age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displayed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on the webpage after the form is processed.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67" w:after="0" w:line="437" w:lineRule="auto"/>
        <w:ind w:left="23" w:right="7717" w:firstLine="360"/>
        <w:jc w:val="left"/>
        <w:rPr>
          <w:sz w:val="40"/>
        </w:rPr>
      </w:pPr>
      <w:bookmarkStart w:id="21" w:name="8. End"/>
      <w:bookmarkEnd w:id="21"/>
      <w:r>
        <w:rPr>
          <w:color w:val="2E5395"/>
          <w:spacing w:val="-4"/>
          <w:sz w:val="40"/>
        </w:rPr>
        <w:t xml:space="preserve">End </w:t>
      </w:r>
      <w:bookmarkStart w:id="22" w:name="Code :"/>
      <w:bookmarkEnd w:id="22"/>
      <w:r>
        <w:rPr>
          <w:color w:val="2E5395"/>
          <w:sz w:val="40"/>
        </w:rPr>
        <w:t>Code :</w:t>
      </w:r>
    </w:p>
    <w:p>
      <w:pPr>
        <w:pStyle w:val="15"/>
        <w:spacing w:line="487" w:lineRule="exact"/>
      </w:pPr>
      <w:bookmarkStart w:id="23" w:name="HTML Form (index.html)"/>
      <w:bookmarkEnd w:id="23"/>
      <w:r>
        <w:rPr>
          <w:color w:val="2E5395"/>
        </w:rPr>
        <w:t>HTML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Form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(index.html)</w:t>
      </w:r>
    </w:p>
    <w:p>
      <w:pPr>
        <w:pStyle w:val="15"/>
        <w:spacing w:after="0" w:line="487" w:lineRule="exact"/>
        <w:sectPr>
          <w:pgSz w:w="11910" w:h="16840"/>
          <w:pgMar w:top="1420" w:right="1417" w:bottom="280" w:left="1417" w:header="0" w:footer="0" w:gutter="0"/>
          <w:docGrid w:linePitch="312" w:charSpace="0"/>
        </w:sectPr>
      </w:pPr>
    </w:p>
    <w:p>
      <w:pPr>
        <w:pStyle w:val="15"/>
        <w:spacing w:before="5"/>
      </w:pPr>
      <w:bookmarkStart w:id="24" w:name="&lt;!DOCTYPE html&gt;"/>
      <w:bookmarkEnd w:id="24"/>
      <w:r>
        <w:rPr>
          <w:color w:val="2E5395"/>
        </w:rPr>
        <w:t>&lt;!DOCTYPE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4"/>
        </w:rPr>
        <w:t>html&gt;</w:t>
      </w:r>
    </w:p>
    <w:p>
      <w:pPr>
        <w:pStyle w:val="15"/>
        <w:spacing w:before="395"/>
      </w:pPr>
      <w:bookmarkStart w:id="25" w:name="&lt;html lang=&quot;en&quot;&gt;"/>
      <w:bookmarkEnd w:id="25"/>
      <w:r>
        <w:rPr>
          <w:color w:val="2E5395"/>
        </w:rPr>
        <w:t>&lt;html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lang="en"&gt;</w:t>
      </w:r>
    </w:p>
    <w:p>
      <w:pPr>
        <w:pStyle w:val="15"/>
        <w:spacing w:before="400"/>
      </w:pPr>
      <w:bookmarkStart w:id="26" w:name="&lt;head&gt;"/>
      <w:bookmarkEnd w:id="26"/>
      <w:r>
        <w:rPr>
          <w:color w:val="2E5395"/>
          <w:spacing w:val="-2"/>
        </w:rPr>
        <w:t>&lt;head&gt;</w:t>
      </w:r>
    </w:p>
    <w:p>
      <w:pPr>
        <w:pStyle w:val="15"/>
        <w:spacing w:before="400"/>
        <w:ind w:left="388"/>
      </w:pPr>
      <w:bookmarkStart w:id="27" w:name="&lt;meta charset=&quot;UTF-8&quot;&gt;"/>
      <w:bookmarkEnd w:id="27"/>
      <w:r>
        <w:rPr>
          <w:color w:val="2E5395"/>
          <w:spacing w:val="-2"/>
        </w:rPr>
        <w:t>&lt;meta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charset="UTF-</w:t>
      </w:r>
      <w:r>
        <w:rPr>
          <w:color w:val="2E5395"/>
          <w:spacing w:val="-5"/>
        </w:rPr>
        <w:t>8"&gt;</w:t>
      </w:r>
    </w:p>
    <w:p>
      <w:pPr>
        <w:pStyle w:val="15"/>
        <w:spacing w:before="400" w:line="257" w:lineRule="auto"/>
        <w:ind w:firstLine="364"/>
      </w:pPr>
      <w:bookmarkStart w:id="28" w:name="&lt;meta name=&quot;viewport&quot; content=&quot;width=dev"/>
      <w:bookmarkEnd w:id="28"/>
      <w:r>
        <w:rPr>
          <w:color w:val="2E5395"/>
        </w:rPr>
        <w:t>&lt;meta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name="viewport"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content="width=device- width, initial-scale=1.0"&gt;</w:t>
      </w:r>
    </w:p>
    <w:p>
      <w:pPr>
        <w:pStyle w:val="15"/>
        <w:spacing w:before="367"/>
        <w:ind w:left="388"/>
      </w:pPr>
      <w:bookmarkStart w:id="29" w:name="&lt;title&gt;User Form&lt;/title&gt;"/>
      <w:bookmarkEnd w:id="29"/>
      <w:r>
        <w:rPr>
          <w:color w:val="2E5395"/>
          <w:spacing w:val="-2"/>
        </w:rPr>
        <w:t>&lt;title&gt;User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Form&lt;/title&gt;</w:t>
      </w:r>
    </w:p>
    <w:p>
      <w:pPr>
        <w:pStyle w:val="15"/>
        <w:spacing w:before="400"/>
      </w:pPr>
      <w:bookmarkStart w:id="30" w:name="&lt;/head&gt;"/>
      <w:bookmarkEnd w:id="30"/>
      <w:r>
        <w:rPr>
          <w:color w:val="2E5395"/>
          <w:spacing w:val="-2"/>
        </w:rPr>
        <w:t>&lt;/head&gt;</w:t>
      </w:r>
    </w:p>
    <w:p>
      <w:pPr>
        <w:pStyle w:val="15"/>
        <w:spacing w:before="400"/>
      </w:pPr>
      <w:bookmarkStart w:id="31" w:name="&lt;body&gt;"/>
      <w:bookmarkEnd w:id="31"/>
      <w:r>
        <w:rPr>
          <w:color w:val="2E5395"/>
          <w:spacing w:val="-2"/>
        </w:rPr>
        <w:t>&lt;body&gt;</w:t>
      </w:r>
    </w:p>
    <w:p>
      <w:pPr>
        <w:pStyle w:val="15"/>
        <w:spacing w:before="400"/>
        <w:ind w:left="388"/>
      </w:pPr>
      <w:bookmarkStart w:id="32" w:name="&lt;h1&gt;Enter Your Information&lt;/h1&gt;"/>
      <w:bookmarkEnd w:id="32"/>
      <w:r>
        <w:rPr>
          <w:color w:val="2E5395"/>
          <w:spacing w:val="-4"/>
        </w:rPr>
        <w:t>&lt;h1&gt;Enter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4"/>
        </w:rPr>
        <w:t>Your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4"/>
        </w:rPr>
        <w:t>Information&lt;/h1&gt;</w:t>
      </w:r>
    </w:p>
    <w:p>
      <w:pPr>
        <w:pStyle w:val="15"/>
        <w:spacing w:before="395"/>
        <w:ind w:left="388"/>
      </w:pPr>
      <w:bookmarkStart w:id="33" w:name="&lt;form action=&quot;processData&quot; method=&quot;POST&quot;"/>
      <w:bookmarkEnd w:id="33"/>
      <w:r>
        <w:rPr>
          <w:color w:val="2E5395"/>
          <w:spacing w:val="-2"/>
        </w:rPr>
        <w:t>&lt;form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action="processData"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method="POST"&gt;</w:t>
      </w:r>
    </w:p>
    <w:p>
      <w:pPr>
        <w:pStyle w:val="15"/>
        <w:spacing w:before="400"/>
        <w:ind w:left="753"/>
      </w:pPr>
      <w:bookmarkStart w:id="34" w:name="&lt;label for=&quot;name&quot;&gt;Name:&lt;/label&gt;"/>
      <w:bookmarkEnd w:id="34"/>
      <w:r>
        <w:rPr>
          <w:color w:val="2E5395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for="name"&gt;Name:&lt;/label&gt;</w:t>
      </w:r>
    </w:p>
    <w:p>
      <w:pPr>
        <w:pStyle w:val="15"/>
        <w:spacing w:before="400" w:line="257" w:lineRule="auto"/>
        <w:ind w:firstLine="730"/>
      </w:pPr>
      <w:bookmarkStart w:id="35" w:name="&lt;input type=&quot;text&quot; id=&quot;name&quot; name=&quot;name&quot;"/>
      <w:bookmarkEnd w:id="35"/>
      <w:r>
        <w:rPr>
          <w:color w:val="2E5395"/>
        </w:rPr>
        <w:t>&lt;input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type="text"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id="name"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 xml:space="preserve">name="name" </w:t>
      </w:r>
      <w:r>
        <w:rPr>
          <w:color w:val="2E5395"/>
          <w:spacing w:val="-2"/>
        </w:rPr>
        <w:t>required&gt;&lt;br&gt;&lt;br&gt;</w:t>
      </w:r>
    </w:p>
    <w:p>
      <w:pPr>
        <w:pStyle w:val="15"/>
        <w:ind w:left="0"/>
      </w:pPr>
    </w:p>
    <w:p>
      <w:pPr>
        <w:pStyle w:val="15"/>
        <w:spacing w:before="278"/>
        <w:ind w:left="0"/>
      </w:pPr>
    </w:p>
    <w:p>
      <w:pPr>
        <w:pStyle w:val="15"/>
        <w:ind w:left="753"/>
      </w:pPr>
      <w:bookmarkStart w:id="36" w:name="&lt;label for=&quot;age&quot;&gt;Age:&lt;/label&gt;"/>
      <w:bookmarkEnd w:id="36"/>
      <w:r>
        <w:rPr>
          <w:color w:val="2E5395"/>
        </w:rPr>
        <w:t>&lt;label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for="age"&gt;Age:&lt;/label&gt;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docGrid w:linePitch="312" w:charSpace="0"/>
        </w:sectPr>
      </w:pPr>
    </w:p>
    <w:p>
      <w:pPr>
        <w:pStyle w:val="15"/>
        <w:spacing w:before="5" w:line="257" w:lineRule="auto"/>
        <w:ind w:firstLine="730"/>
      </w:pPr>
      <w:bookmarkStart w:id="37" w:name="&lt;input type=&quot;number&quot; id=&quot;age&quot; name=&quot;age&quot;"/>
      <w:bookmarkEnd w:id="37"/>
      <w:r>
        <w:rPr>
          <w:color w:val="2E5395"/>
        </w:rPr>
        <w:t>&lt;input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type="number"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id="age"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 xml:space="preserve">name="age" </w:t>
      </w:r>
      <w:r>
        <w:rPr>
          <w:color w:val="2E5395"/>
          <w:spacing w:val="-2"/>
        </w:rPr>
        <w:t>required&gt;&lt;br&gt;&lt;br&gt;</w:t>
      </w:r>
    </w:p>
    <w:p>
      <w:pPr>
        <w:pStyle w:val="15"/>
        <w:ind w:left="0"/>
      </w:pPr>
    </w:p>
    <w:p>
      <w:pPr>
        <w:pStyle w:val="15"/>
        <w:spacing w:before="278"/>
        <w:ind w:left="0"/>
      </w:pPr>
    </w:p>
    <w:p>
      <w:pPr>
        <w:pStyle w:val="15"/>
        <w:ind w:left="753"/>
      </w:pPr>
      <w:bookmarkStart w:id="38" w:name="&lt;input type=&quot;submit&quot; value=&quot;Submit&quot;&gt;"/>
      <w:bookmarkEnd w:id="38"/>
      <w:r>
        <w:rPr>
          <w:color w:val="2E5395"/>
        </w:rPr>
        <w:t>&lt;input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type="submit"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value="Submit"&gt;</w:t>
      </w:r>
    </w:p>
    <w:p>
      <w:pPr>
        <w:pStyle w:val="15"/>
        <w:spacing w:before="400"/>
        <w:ind w:left="388"/>
      </w:pPr>
      <w:bookmarkStart w:id="39" w:name="&lt;/form&gt;"/>
      <w:bookmarkEnd w:id="39"/>
      <w:r>
        <w:rPr>
          <w:color w:val="2E5395"/>
          <w:spacing w:val="-2"/>
        </w:rPr>
        <w:t>&lt;/form&gt;</w:t>
      </w:r>
    </w:p>
    <w:p>
      <w:pPr>
        <w:pStyle w:val="15"/>
        <w:spacing w:before="401"/>
      </w:pPr>
      <w:bookmarkStart w:id="40" w:name="&lt;/body&gt;"/>
      <w:bookmarkEnd w:id="40"/>
      <w:r>
        <w:rPr>
          <w:color w:val="2E5395"/>
          <w:spacing w:val="-2"/>
        </w:rPr>
        <w:t>&lt;/body&gt;</w:t>
      </w:r>
    </w:p>
    <w:p>
      <w:pPr>
        <w:pStyle w:val="15"/>
        <w:spacing w:before="395"/>
      </w:pPr>
      <w:bookmarkStart w:id="41" w:name="&lt;/html&gt;"/>
      <w:bookmarkEnd w:id="41"/>
      <w:r>
        <w:rPr>
          <w:color w:val="2E5395"/>
          <w:spacing w:val="-2"/>
        </w:rPr>
        <w:t>&lt;/html&gt;</w:t>
      </w:r>
    </w:p>
    <w:p>
      <w:pPr>
        <w:pStyle w:val="15"/>
        <w:spacing w:before="400" w:line="437" w:lineRule="auto"/>
        <w:ind w:right="386"/>
      </w:pPr>
      <w:bookmarkStart w:id="42" w:name="Servlet to Process Form Data (UserServle"/>
      <w:bookmarkEnd w:id="42"/>
      <w:r>
        <w:rPr>
          <w:color w:val="2E5395"/>
        </w:rPr>
        <w:t>Servlet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Process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Form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 xml:space="preserve">(UserServlet.java): </w:t>
      </w:r>
      <w:bookmarkStart w:id="43" w:name="import javax.servlet.*;"/>
      <w:bookmarkEnd w:id="43"/>
      <w:r>
        <w:rPr>
          <w:color w:val="2E5395"/>
        </w:rPr>
        <w:t>import javax.servlet.*;</w:t>
      </w:r>
    </w:p>
    <w:p>
      <w:pPr>
        <w:pStyle w:val="15"/>
        <w:spacing w:line="434" w:lineRule="auto"/>
        <w:ind w:right="3702"/>
      </w:pPr>
      <w:bookmarkStart w:id="44" w:name="import javax.servlet.http.*;"/>
      <w:bookmarkEnd w:id="44"/>
      <w:r>
        <w:rPr>
          <w:color w:val="2E5395"/>
          <w:spacing w:val="-2"/>
        </w:rPr>
        <w:t>import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2"/>
        </w:rPr>
        <w:t xml:space="preserve">javax.servlet.http.*; </w:t>
      </w:r>
      <w:bookmarkStart w:id="45" w:name="import java.io.*;"/>
      <w:bookmarkEnd w:id="45"/>
      <w:r>
        <w:rPr>
          <w:color w:val="2E5395"/>
        </w:rPr>
        <w:t>import java.io.*;</w:t>
      </w:r>
    </w:p>
    <w:p>
      <w:pPr>
        <w:pStyle w:val="15"/>
        <w:spacing w:before="402"/>
        <w:ind w:left="0"/>
      </w:pPr>
    </w:p>
    <w:p>
      <w:pPr>
        <w:pStyle w:val="15"/>
        <w:spacing w:before="1"/>
      </w:pPr>
      <w:bookmarkStart w:id="46" w:name="public class UserServlet extends HttpSer"/>
      <w:bookmarkEnd w:id="46"/>
      <w:r>
        <w:rPr>
          <w:color w:val="2E5395"/>
        </w:rPr>
        <w:t>public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class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UserServlet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extends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HttpServlet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ind w:left="0"/>
      </w:pPr>
    </w:p>
    <w:p>
      <w:pPr>
        <w:pStyle w:val="15"/>
        <w:spacing w:before="311"/>
        <w:ind w:left="0"/>
      </w:pPr>
    </w:p>
    <w:p>
      <w:pPr>
        <w:pStyle w:val="15"/>
        <w:ind w:left="388"/>
      </w:pPr>
      <w:bookmarkStart w:id="47" w:name="@Override"/>
      <w:bookmarkEnd w:id="47"/>
      <w:r>
        <w:rPr>
          <w:color w:val="2E5395"/>
          <w:spacing w:val="-2"/>
        </w:rPr>
        <w:t>@Override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docGrid w:linePitch="312" w:charSpace="0"/>
        </w:sectPr>
      </w:pPr>
    </w:p>
    <w:p>
      <w:pPr>
        <w:pStyle w:val="15"/>
        <w:spacing w:before="5" w:line="259" w:lineRule="auto"/>
        <w:ind w:firstLine="364"/>
      </w:pPr>
      <w:bookmarkStart w:id="48" w:name="protected void doPost(HttpServletRequest"/>
      <w:bookmarkEnd w:id="48"/>
      <w:r>
        <w:rPr>
          <w:color w:val="2E5395"/>
          <w:spacing w:val="-2"/>
        </w:rPr>
        <w:t>protected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void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doPost(HttpServletRequest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 xml:space="preserve">request, </w:t>
      </w:r>
      <w:r>
        <w:rPr>
          <w:color w:val="2E5395"/>
        </w:rPr>
        <w:t>HttpServletResponse response) throws</w:t>
      </w:r>
    </w:p>
    <w:p>
      <w:pPr>
        <w:pStyle w:val="15"/>
        <w:spacing w:line="485" w:lineRule="exact"/>
      </w:pPr>
      <w:r>
        <w:rPr>
          <w:color w:val="2E5395"/>
          <w:spacing w:val="-2"/>
        </w:rPr>
        <w:t>ServletException,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 xml:space="preserve">IOException </w:t>
      </w:r>
      <w:r>
        <w:rPr>
          <w:color w:val="2E5395"/>
          <w:spacing w:val="-10"/>
        </w:rPr>
        <w:t>{</w:t>
      </w:r>
    </w:p>
    <w:p>
      <w:pPr>
        <w:pStyle w:val="15"/>
        <w:spacing w:before="400"/>
        <w:ind w:left="753"/>
      </w:pPr>
      <w:bookmarkStart w:id="49" w:name="// Set the response content type"/>
      <w:bookmarkEnd w:id="49"/>
      <w:r>
        <w:rPr>
          <w:color w:val="2E5395"/>
        </w:rPr>
        <w:t>//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Set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response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content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4"/>
        </w:rPr>
        <w:t>type</w:t>
      </w:r>
    </w:p>
    <w:p>
      <w:pPr>
        <w:pStyle w:val="15"/>
        <w:spacing w:before="400"/>
        <w:ind w:left="748"/>
      </w:pPr>
      <w:bookmarkStart w:id="50" w:name="response.setContentType(&quot;text/html&quot;);"/>
      <w:bookmarkEnd w:id="50"/>
      <w:r>
        <w:rPr>
          <w:color w:val="2E5395"/>
          <w:spacing w:val="-2"/>
        </w:rPr>
        <w:t>response.setContentType("text/html");</w:t>
      </w:r>
    </w:p>
    <w:p>
      <w:pPr>
        <w:pStyle w:val="15"/>
        <w:ind w:left="0"/>
      </w:pPr>
    </w:p>
    <w:p>
      <w:pPr>
        <w:pStyle w:val="15"/>
        <w:spacing w:before="306"/>
        <w:ind w:left="0"/>
      </w:pPr>
    </w:p>
    <w:p>
      <w:pPr>
        <w:pStyle w:val="15"/>
        <w:spacing w:before="1" w:line="437" w:lineRule="auto"/>
        <w:ind w:left="753" w:right="386"/>
      </w:pPr>
      <w:bookmarkStart w:id="51" w:name="// Get PrintWriter to write the response"/>
      <w:bookmarkEnd w:id="51"/>
      <w:r>
        <w:rPr>
          <w:color w:val="2E5395"/>
        </w:rPr>
        <w:t>//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Get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PrintWriter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write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 xml:space="preserve">response </w:t>
      </w:r>
      <w:bookmarkStart w:id="52" w:name="PrintWriter out = response.getWriter();"/>
      <w:bookmarkEnd w:id="52"/>
      <w:r>
        <w:rPr>
          <w:color w:val="2E5395"/>
        </w:rPr>
        <w:t>PrintWriter out = response.getWriter();</w:t>
      </w:r>
    </w:p>
    <w:p>
      <w:pPr>
        <w:pStyle w:val="15"/>
        <w:spacing w:before="398"/>
        <w:ind w:left="0"/>
      </w:pPr>
    </w:p>
    <w:p>
      <w:pPr>
        <w:pStyle w:val="15"/>
        <w:ind w:left="753"/>
      </w:pPr>
      <w:bookmarkStart w:id="53" w:name="// Get form data from request"/>
      <w:bookmarkEnd w:id="53"/>
      <w:r>
        <w:rPr>
          <w:color w:val="2E5395"/>
        </w:rPr>
        <w:t>//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Get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form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request</w:t>
      </w:r>
    </w:p>
    <w:p>
      <w:pPr>
        <w:pStyle w:val="15"/>
        <w:spacing w:before="396" w:line="437" w:lineRule="auto"/>
        <w:ind w:left="748" w:right="386"/>
      </w:pPr>
      <w:bookmarkStart w:id="54" w:name="String name = request.getParameter(&quot;name"/>
      <w:bookmarkEnd w:id="54"/>
      <w:r>
        <w:rPr>
          <w:color w:val="2E5395"/>
        </w:rPr>
        <w:t>String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request.getParameter("name"); </w:t>
      </w:r>
      <w:bookmarkStart w:id="55" w:name="String age = request.getParameter(&quot;age&quot;)"/>
      <w:bookmarkEnd w:id="55"/>
      <w:r>
        <w:rPr>
          <w:color w:val="2E5395"/>
        </w:rPr>
        <w:t>String age = request.getParameter("age");</w:t>
      </w:r>
    </w:p>
    <w:p>
      <w:pPr>
        <w:pStyle w:val="15"/>
        <w:spacing w:before="399"/>
        <w:ind w:left="0"/>
      </w:pPr>
    </w:p>
    <w:p>
      <w:pPr>
        <w:pStyle w:val="15"/>
        <w:spacing w:line="437" w:lineRule="auto"/>
        <w:ind w:left="753"/>
      </w:pPr>
      <w:bookmarkStart w:id="56" w:name="// Generate the output HTML"/>
      <w:bookmarkEnd w:id="56"/>
      <w:r>
        <w:rPr>
          <w:color w:val="2E5395"/>
        </w:rPr>
        <w:t>//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Generate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 xml:space="preserve">HTML </w:t>
      </w:r>
      <w:bookmarkStart w:id="57" w:name="out.println(&quot;&lt;html&gt;&lt;body&gt;&quot;);"/>
      <w:bookmarkEnd w:id="57"/>
      <w:r>
        <w:rPr>
          <w:color w:val="2E5395"/>
          <w:spacing w:val="-2"/>
        </w:rPr>
        <w:t>out.println("&lt;html&gt;&lt;body&gt;");</w:t>
      </w:r>
    </w:p>
    <w:p>
      <w:pPr>
        <w:pStyle w:val="15"/>
        <w:spacing w:line="483" w:lineRule="exact"/>
        <w:ind w:left="753"/>
      </w:pPr>
      <w:bookmarkStart w:id="58" w:name="out.println(&quot;&lt;h2&gt;Form Data Received&lt;/h2&gt;"/>
      <w:bookmarkEnd w:id="58"/>
      <w:r>
        <w:rPr>
          <w:color w:val="2E5395"/>
          <w:spacing w:val="-2"/>
        </w:rPr>
        <w:t>out.println("&lt;h2&gt;Form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Data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Received&lt;/h2&gt;");</w:t>
      </w:r>
    </w:p>
    <w:p>
      <w:pPr>
        <w:pStyle w:val="15"/>
        <w:spacing w:after="0" w:line="483" w:lineRule="exact"/>
        <w:sectPr>
          <w:pgSz w:w="11910" w:h="16840"/>
          <w:pgMar w:top="1420" w:right="1417" w:bottom="280" w:left="1417" w:header="0" w:footer="0" w:gutter="0"/>
          <w:docGrid w:linePitch="312" w:charSpace="0"/>
        </w:sectPr>
      </w:pPr>
    </w:p>
    <w:p>
      <w:pPr>
        <w:pStyle w:val="15"/>
        <w:spacing w:before="5" w:line="434" w:lineRule="auto"/>
        <w:ind w:left="753"/>
      </w:pPr>
      <w:bookmarkStart w:id="59" w:name="out.println(&quot;&lt;p&gt;Name: &quot; + name + &quot;&lt;/p&gt;&quot;)"/>
      <w:bookmarkEnd w:id="59"/>
      <w:r>
        <w:rPr>
          <w:color w:val="2E5395"/>
        </w:rPr>
        <w:t>out.println("&lt;p&gt;Name: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"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+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+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 xml:space="preserve">"&lt;/p&gt;"); </w:t>
      </w:r>
      <w:bookmarkStart w:id="60" w:name="out.println(&quot;&lt;p&gt;Age: &quot; + age + &quot;&lt;/p&gt;&quot;);"/>
      <w:bookmarkEnd w:id="60"/>
      <w:r>
        <w:rPr>
          <w:color w:val="2E5395"/>
        </w:rPr>
        <w:t>out.println("&lt;p&gt;Age: " + age + "&lt;/p&gt;");</w:t>
      </w:r>
    </w:p>
    <w:p>
      <w:pPr>
        <w:pStyle w:val="15"/>
        <w:spacing w:before="4"/>
        <w:ind w:left="753"/>
      </w:pPr>
      <w:bookmarkStart w:id="61" w:name="out.println(&quot;&lt;/body&gt;&lt;/html&gt;&quot;);"/>
      <w:bookmarkEnd w:id="61"/>
      <w:r>
        <w:rPr>
          <w:color w:val="2E5395"/>
          <w:spacing w:val="-2"/>
        </w:rPr>
        <w:t>out.println("&lt;/body&gt;&lt;/html&gt;");</w:t>
      </w:r>
    </w:p>
    <w:p>
      <w:pPr>
        <w:spacing w:before="400"/>
        <w:ind w:left="388" w:right="0" w:firstLine="0"/>
        <w:jc w:val="left"/>
        <w:rPr>
          <w:sz w:val="40"/>
        </w:rPr>
      </w:pPr>
      <w:bookmarkStart w:id="62" w:name="}"/>
      <w:bookmarkEnd w:id="62"/>
      <w:r>
        <w:rPr>
          <w:color w:val="2E5395"/>
          <w:spacing w:val="-10"/>
          <w:sz w:val="40"/>
        </w:rPr>
        <w:t>}</w:t>
      </w:r>
    </w:p>
    <w:p>
      <w:pPr>
        <w:spacing w:before="400"/>
        <w:ind w:left="23" w:right="0" w:firstLine="0"/>
        <w:jc w:val="left"/>
        <w:rPr>
          <w:sz w:val="40"/>
        </w:rPr>
      </w:pPr>
      <w:bookmarkStart w:id="63" w:name="} (1)"/>
      <w:bookmarkEnd w:id="63"/>
      <w:r>
        <w:rPr>
          <w:color w:val="2E5395"/>
          <w:spacing w:val="-10"/>
          <w:sz w:val="40"/>
        </w:rPr>
        <w:t>}</w:t>
      </w:r>
    </w:p>
    <w:p>
      <w:pPr>
        <w:pStyle w:val="15"/>
        <w:spacing w:before="400"/>
      </w:pPr>
      <w:bookmarkStart w:id="64" w:name="Web.xml Configuration (web.xml):"/>
      <w:bookmarkEnd w:id="64"/>
      <w:r>
        <w:rPr>
          <w:color w:val="2E5395"/>
          <w:spacing w:val="-2"/>
        </w:rPr>
        <w:t>Web.xml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Configuration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(web.xml):</w:t>
      </w:r>
    </w:p>
    <w:p>
      <w:pPr>
        <w:pStyle w:val="15"/>
        <w:spacing w:before="66" w:line="888" w:lineRule="exact"/>
        <w:ind w:left="840" w:right="164" w:hanging="817"/>
      </w:pPr>
      <w:bookmarkStart w:id="65" w:name="&lt;web-app xmlns=&quot;http://java.sun.com/xml/"/>
      <w:bookmarkEnd w:id="65"/>
      <w:r>
        <w:rPr>
          <w:color w:val="2E5395"/>
        </w:rPr>
        <w:t>&lt;web-app xmlns="</w:t>
      </w:r>
      <w:r>
        <w:rPr>
          <w:color w:val="2E5395"/>
        </w:rPr>
        <w:fldChar w:fldCharType="begin"/>
      </w:r>
      <w:r>
        <w:instrText>HYPERLINK "http://java.sun.com/xml/ns/javaee"</w:instrText>
      </w:r>
      <w:r>
        <w:rPr>
          <w:color w:val="2E5395"/>
        </w:rPr>
        <w:fldChar w:fldCharType="separate"/>
      </w:r>
      <w:r>
        <w:rPr>
          <w:color w:val="2E5395"/>
        </w:rPr>
        <w:t>http://java.sun.com/xml/ns/javaee"</w:t>
      </w:r>
      <w:r>
        <w:rPr>
          <w:color w:val="2E5395"/>
        </w:rPr>
        <w:fldChar w:fldCharType="end"/>
      </w:r>
      <w:r>
        <w:rPr>
          <w:color w:val="2E5395"/>
        </w:rPr>
        <w:t xml:space="preserve"> </w:t>
      </w:r>
      <w:bookmarkStart w:id="66" w:name="xmlns:xsi=&quot;http://www.w3.org/2001/XMLSch"/>
      <w:bookmarkEnd w:id="66"/>
      <w:r>
        <w:rPr>
          <w:color w:val="2E5395"/>
          <w:spacing w:val="-2"/>
        </w:rPr>
        <w:t>xmlns:xsi="</w:t>
      </w:r>
      <w:r>
        <w:rPr>
          <w:color w:val="2E5395"/>
          <w:spacing w:val="-2"/>
        </w:rPr>
        <w:fldChar w:fldCharType="begin"/>
      </w:r>
      <w:r>
        <w:instrText>HYPERLINK "http://www.w3.org/2001/XMLSchema-"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http://www.w3.org/2001/XMLSchema-</w:t>
      </w:r>
      <w:r>
        <w:rPr>
          <w:color w:val="2E5395"/>
          <w:spacing w:val="-2"/>
        </w:rPr>
        <w:fldChar w:fldCharType="end"/>
      </w:r>
    </w:p>
    <w:p>
      <w:pPr>
        <w:pStyle w:val="15"/>
        <w:spacing w:line="453" w:lineRule="exact"/>
      </w:pPr>
      <w:r>
        <w:rPr>
          <w:color w:val="2E5395"/>
          <w:spacing w:val="-2"/>
        </w:rPr>
        <w:t>instance"</w:t>
      </w:r>
    </w:p>
    <w:p>
      <w:pPr>
        <w:pStyle w:val="15"/>
        <w:spacing w:before="439"/>
        <w:ind w:left="0"/>
      </w:pPr>
    </w:p>
    <w:p>
      <w:pPr>
        <w:pStyle w:val="15"/>
      </w:pPr>
      <w:bookmarkStart w:id="67" w:name="xsi:schemaLocation=&quot;http://java.sun.com/"/>
      <w:bookmarkEnd w:id="67"/>
      <w:r>
        <w:rPr>
          <w:color w:val="2E5395"/>
          <w:spacing w:val="-2"/>
        </w:rPr>
        <w:t>xsi:schemaLocation="</w:t>
      </w:r>
      <w:r>
        <w:rPr>
          <w:color w:val="2E5395"/>
          <w:spacing w:val="-2"/>
        </w:rPr>
        <w:fldChar w:fldCharType="begin"/>
      </w:r>
      <w:r>
        <w:instrText>HYPERLINK "http://java.sun.com/xml/ns/javaee"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http://java.sun.com/xml/ns/javaee</w:t>
      </w:r>
      <w:r>
        <w:rPr>
          <w:color w:val="2E5395"/>
          <w:spacing w:val="-2"/>
        </w:rPr>
        <w:fldChar w:fldCharType="end"/>
      </w:r>
    </w:p>
    <w:p>
      <w:pPr>
        <w:pStyle w:val="15"/>
        <w:spacing w:before="435"/>
        <w:ind w:left="0"/>
      </w:pPr>
    </w:p>
    <w:p>
      <w:pPr>
        <w:pStyle w:val="15"/>
        <w:spacing w:before="1" w:line="439" w:lineRule="auto"/>
        <w:ind w:left="840" w:hanging="817"/>
      </w:pPr>
      <w:r>
        <w:rPr>
          <w:color w:val="2E5395"/>
          <w:spacing w:val="-2"/>
        </w:rPr>
        <w:fldChar w:fldCharType="begin"/>
      </w:r>
      <w:r>
        <w:instrText>HYPERLINK "http://java.sun.com/xml/ns/javaee/web-app_3_0.xsd"</w:instrText>
      </w:r>
      <w:r>
        <w:rPr>
          <w:color w:val="2E5395"/>
          <w:spacing w:val="-2"/>
        </w:rPr>
        <w:fldChar w:fldCharType="separate"/>
      </w:r>
      <w:bookmarkStart w:id="68" w:name="http://java.sun.com/xml/ns/javaee/web-ap"/>
      <w:bookmarkEnd w:id="68"/>
      <w:r>
        <w:rPr>
          <w:color w:val="2E5395"/>
          <w:spacing w:val="-2"/>
        </w:rPr>
        <w:t>http://java.sun.com/xml/ns/javaee/web-app_3_0.xsd</w:t>
      </w:r>
      <w:r>
        <w:rPr>
          <w:color w:val="2E5395"/>
          <w:spacing w:val="-2"/>
        </w:rPr>
        <w:fldChar w:fldCharType="end"/>
      </w:r>
      <w:r>
        <w:rPr>
          <w:color w:val="2E5395"/>
          <w:spacing w:val="-2"/>
        </w:rPr>
        <w:t xml:space="preserve">" </w:t>
      </w:r>
      <w:bookmarkStart w:id="69" w:name="version=&quot;3.0&quot;&gt;"/>
      <w:bookmarkEnd w:id="69"/>
      <w:r>
        <w:rPr>
          <w:color w:val="2E5395"/>
          <w:spacing w:val="-2"/>
        </w:rPr>
        <w:t>version="3.0"&gt;</w:t>
      </w:r>
    </w:p>
    <w:p>
      <w:pPr>
        <w:pStyle w:val="15"/>
        <w:spacing w:before="388"/>
        <w:ind w:left="0"/>
      </w:pPr>
    </w:p>
    <w:p>
      <w:pPr>
        <w:pStyle w:val="15"/>
        <w:spacing w:before="1"/>
        <w:ind w:left="388"/>
      </w:pPr>
      <w:bookmarkStart w:id="70" w:name="&lt;servlet&gt;"/>
      <w:bookmarkEnd w:id="70"/>
      <w:r>
        <w:rPr>
          <w:color w:val="2E5395"/>
          <w:spacing w:val="-2"/>
        </w:rPr>
        <w:t>&lt;servlet&gt;</w:t>
      </w:r>
    </w:p>
    <w:p>
      <w:pPr>
        <w:pStyle w:val="15"/>
        <w:spacing w:before="400"/>
        <w:ind w:left="753"/>
      </w:pPr>
      <w:bookmarkStart w:id="71" w:name="&lt;servlet-name&gt;UserServlet&lt;/servlet-name&gt;"/>
      <w:bookmarkEnd w:id="71"/>
      <w:r>
        <w:rPr>
          <w:color w:val="2E5395"/>
          <w:spacing w:val="-4"/>
        </w:rPr>
        <w:t>&lt;servlet-name&gt;UserServlet&lt;/servlet-name&gt;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docGrid w:linePitch="312" w:charSpace="0"/>
        </w:sectPr>
      </w:pPr>
    </w:p>
    <w:p>
      <w:pPr>
        <w:pStyle w:val="15"/>
        <w:spacing w:before="5"/>
        <w:ind w:left="753"/>
      </w:pPr>
      <w:bookmarkStart w:id="72" w:name="&lt;servlet-class&gt;UserServlet&lt;/servlet-clas"/>
      <w:bookmarkEnd w:id="72"/>
      <w:r>
        <w:rPr>
          <w:color w:val="2E5395"/>
          <w:spacing w:val="-4"/>
        </w:rPr>
        <w:t>&lt;servlet-class&gt;UserServlet&lt;/servlet-class&gt;</w:t>
      </w:r>
    </w:p>
    <w:p>
      <w:pPr>
        <w:pStyle w:val="15"/>
        <w:spacing w:before="395"/>
        <w:ind w:left="388"/>
      </w:pPr>
      <w:bookmarkStart w:id="73" w:name="&lt;/servlet&gt;"/>
      <w:bookmarkEnd w:id="73"/>
      <w:r>
        <w:rPr>
          <w:color w:val="2E5395"/>
          <w:spacing w:val="-2"/>
        </w:rPr>
        <w:t>&lt;/servlet&gt;</w:t>
      </w:r>
    </w:p>
    <w:p>
      <w:pPr>
        <w:pStyle w:val="15"/>
        <w:ind w:left="0"/>
      </w:pPr>
    </w:p>
    <w:p>
      <w:pPr>
        <w:pStyle w:val="15"/>
        <w:spacing w:before="312"/>
        <w:ind w:left="0"/>
      </w:pPr>
    </w:p>
    <w:p>
      <w:pPr>
        <w:pStyle w:val="15"/>
        <w:ind w:left="388"/>
      </w:pPr>
      <w:bookmarkStart w:id="74" w:name="&lt;servlet-mapping&gt;"/>
      <w:bookmarkEnd w:id="74"/>
      <w:r>
        <w:rPr>
          <w:color w:val="2E5395"/>
          <w:spacing w:val="-5"/>
        </w:rPr>
        <w:t>&lt;servlet-</w:t>
      </w:r>
      <w:r>
        <w:rPr>
          <w:color w:val="2E5395"/>
          <w:spacing w:val="-2"/>
        </w:rPr>
        <w:t>mapping&gt;</w:t>
      </w:r>
    </w:p>
    <w:p>
      <w:pPr>
        <w:pStyle w:val="15"/>
        <w:spacing w:before="400"/>
        <w:ind w:left="753"/>
      </w:pPr>
      <w:bookmarkStart w:id="75" w:name="&lt;servlet-name&gt;UserServlet&lt;/servlet-name&gt;"/>
      <w:bookmarkEnd w:id="75"/>
      <w:r>
        <w:rPr>
          <w:color w:val="2E5395"/>
          <w:spacing w:val="-4"/>
        </w:rPr>
        <w:t>&lt;servlet-name&gt;UserServlet&lt;/servlet-name&gt;</w:t>
      </w:r>
    </w:p>
    <w:p>
      <w:pPr>
        <w:pStyle w:val="15"/>
        <w:spacing w:before="400"/>
        <w:ind w:left="753"/>
      </w:pPr>
      <w:bookmarkStart w:id="76" w:name="&lt;url-pattern&gt;/processData&lt;/url-pattern&gt;"/>
      <w:bookmarkEnd w:id="76"/>
      <w:r>
        <w:rPr>
          <w:color w:val="2E5395"/>
          <w:spacing w:val="-4"/>
        </w:rPr>
        <w:t>&lt;url-pattern&gt;/processData&lt;/url-pattern&gt;</w:t>
      </w:r>
    </w:p>
    <w:p>
      <w:pPr>
        <w:pStyle w:val="15"/>
        <w:spacing w:before="395"/>
        <w:ind w:left="388"/>
      </w:pPr>
      <w:bookmarkStart w:id="77" w:name="&lt;/servlet-mapping&gt;"/>
      <w:bookmarkEnd w:id="77"/>
      <w:r>
        <w:rPr>
          <w:color w:val="2E5395"/>
          <w:spacing w:val="-5"/>
        </w:rPr>
        <w:t>&lt;/servlet-</w:t>
      </w:r>
      <w:r>
        <w:rPr>
          <w:color w:val="2E5395"/>
          <w:spacing w:val="-2"/>
        </w:rPr>
        <w:t>mapping&gt;</w:t>
      </w:r>
    </w:p>
    <w:p>
      <w:pPr>
        <w:pStyle w:val="15"/>
        <w:spacing w:before="400" w:line="437" w:lineRule="auto"/>
        <w:ind w:right="5990"/>
      </w:pPr>
      <w:bookmarkStart w:id="78" w:name="&lt;/web-app&gt;"/>
      <w:bookmarkEnd w:id="78"/>
      <w:r>
        <w:rPr>
          <w:color w:val="2E5395"/>
          <w:spacing w:val="-2"/>
        </w:rPr>
        <w:t xml:space="preserve">&lt;/web-app&gt; </w:t>
      </w:r>
      <w:bookmarkStart w:id="79" w:name="Output :"/>
      <w:bookmarkEnd w:id="79"/>
      <w:r>
        <w:rPr>
          <w:color w:val="2E5395"/>
        </w:rPr>
        <w:t>Output :</w:t>
      </w:r>
    </w:p>
    <w:p>
      <w:pPr>
        <w:pStyle w:val="15"/>
        <w:rPr>
          <w:sz w:val="20"/>
        </w:rPr>
      </w:pPr>
      <w:r>
        <w:rPr>
          <w:sz w:val="20"/>
        </w:rPr>
        <w:drawing>
          <wp:inline distT="0" distB="0" distL="0" distR="0">
            <wp:extent cx="4534014" cy="9906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34014" cy="990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27"/>
      </w:pPr>
      <w:bookmarkStart w:id="80" w:name="Result:"/>
      <w:bookmarkEnd w:id="80"/>
      <w:r>
        <w:rPr>
          <w:color w:val="2E5395"/>
          <w:spacing w:val="-2"/>
        </w:rPr>
        <w:t>Result:</w:t>
      </w:r>
    </w:p>
    <w:p>
      <w:pPr>
        <w:pStyle w:val="16"/>
        <w:numPr>
          <w:ilvl w:val="0"/>
          <w:numId w:val="2"/>
        </w:numPr>
        <w:tabs>
          <w:tab w:val="left" w:pos="744"/>
        </w:tabs>
        <w:spacing w:before="400" w:after="0" w:line="259" w:lineRule="auto"/>
        <w:ind w:left="744" w:right="401" w:hanging="361"/>
        <w:jc w:val="left"/>
        <w:rPr>
          <w:sz w:val="40"/>
        </w:rPr>
      </w:pPr>
      <w:bookmarkStart w:id="81" w:name=" This result is displayed dynamically b"/>
      <w:bookmarkEnd w:id="81"/>
      <w:r>
        <w:rPr>
          <w:color w:val="2E5395"/>
          <w:sz w:val="40"/>
        </w:rPr>
        <w:t>This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result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is</w:t>
      </w:r>
      <w:r>
        <w:rPr>
          <w:color w:val="2E5395"/>
          <w:spacing w:val="-6"/>
          <w:sz w:val="40"/>
        </w:rPr>
        <w:t xml:space="preserve"> </w:t>
      </w:r>
      <w:r>
        <w:rPr>
          <w:color w:val="2E5395"/>
          <w:sz w:val="40"/>
        </w:rPr>
        <w:t>displayed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dynamically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by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servlet, confirming that the user’s input was successfully processed and shown on the browser.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The name and age entered by the user are displayed as</w:t>
      </w:r>
    </w:p>
    <w:p>
      <w:pPr>
        <w:pStyle w:val="15"/>
        <w:spacing w:line="482" w:lineRule="exact"/>
        <w:ind w:left="744"/>
      </w:pPr>
      <w:r>
        <w:rPr>
          <w:color w:val="2E5395"/>
        </w:rPr>
        <w:t>output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after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processing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by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Servlet.</w:t>
      </w:r>
    </w:p>
    <w:p>
      <w:pPr>
        <w:pStyle w:val="15"/>
        <w:spacing w:after="0" w:line="482" w:lineRule="exact"/>
        <w:sectPr>
          <w:pgSz w:w="11910" w:h="16840"/>
          <w:pgMar w:top="1420" w:right="1417" w:bottom="280" w:left="1417" w:header="0" w:footer="0" w:gutter="0"/>
          <w:docGrid w:linePitch="312" w:charSpace="0"/>
        </w:sectPr>
      </w:pPr>
    </w:p>
    <w:p>
      <w:pPr>
        <w:pStyle w:val="15"/>
        <w:spacing w:before="4"/>
        <w:ind w:left="0"/>
        <w:rPr>
          <w:sz w:val="16"/>
        </w:rPr>
      </w:pPr>
    </w:p>
    <w:sectPr>
      <w:pgSz w:w="11910" w:h="16840"/>
      <w:pgMar w:top="1920" w:right="1417" w:bottom="280" w:left="1417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4" w:hanging="361"/>
      </w:pPr>
      <w:rPr>
        <w:rFonts w:ascii="Calibri Light" w:hAnsi="Calibri Light" w:eastAsia="Calibri Light" w:cs="Calibri Light" w:hint="default"/>
        <w:b w:val="0"/>
        <w:bCs w:val="0"/>
        <w:i w:val="0"/>
        <w:iCs w:val="0"/>
        <w:color w:val="2E5395"/>
        <w:spacing w:val="-1"/>
        <w:w w:val="99"/>
        <w:sz w:val="40"/>
        <w:szCs w:val="4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78" w:hanging="360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44" w:hanging="361"/>
      </w:pPr>
      <w:rPr>
        <w:rFonts w:ascii="Symbol" w:hAnsi="Symbol" w:eastAsia="Symbol" w:cs="Symbol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73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0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3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07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0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3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7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04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eastAsia="Calibri Light" w:cs="Calibri Light" w:hAnsi="Calibri Ligh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23"/>
    </w:pPr>
    <w:rPr>
      <w:rFonts w:ascii="Calibri Light" w:eastAsia="Calibri Light" w:cs="Calibri Light" w:hAnsi="Calibri Light"/>
      <w:sz w:val="40"/>
      <w:szCs w:val="40"/>
      <w:lang w:val="en-US" w:eastAsia="en-US" w:bidi="ar-SA"/>
    </w:rPr>
  </w:style>
  <w:style w:type="paragraph" w:customStyle="1" w:styleId="16">
    <w:name w:val="List Paragraph"/>
    <w:basedOn w:val="0"/>
    <w:pPr>
      <w:spacing w:before="400"/>
      <w:ind w:left="741" w:hanging="360"/>
    </w:pPr>
    <w:rPr>
      <w:rFonts w:ascii="Calibri Light" w:eastAsia="Calibri Light" w:cs="Calibri Light" w:hAnsi="Calibri Light"/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12</Pages>
  <Words>390</Words>
  <Characters>2785</Characters>
  <Lines>141</Lines>
  <Paragraphs>79</Paragraphs>
  <CharactersWithSpaces>3087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JAYA KRISHNAN V</dc:creator>
  <cp:lastModifiedBy>vivo user</cp:lastModifiedBy>
  <cp:revision>0</cp:revision>
  <dcterms:created xsi:type="dcterms:W3CDTF">2025-04-27T10:49:47Z</dcterms:created>
  <dcterms:modified xsi:type="dcterms:W3CDTF">2025-04-27T08:20:47Z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2025-04-01T16:00:00Z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